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9282" w14:textId="77777777" w:rsidR="000D00B4" w:rsidRDefault="00D21E6D">
      <w:pPr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sz w:val="40"/>
          <w:szCs w:val="40"/>
        </w:rPr>
        <w:t>Job application exercise</w:t>
      </w:r>
    </w:p>
    <w:p w14:paraId="78E75F4A" w14:textId="7CA26521" w:rsidR="000D00B4" w:rsidRDefault="00D21E6D">
      <w:p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The exercise you are about to do will be used to </w:t>
      </w:r>
      <w:r w:rsidR="009A4720">
        <w:rPr>
          <w:rFonts w:ascii="Abadi Extra Light" w:hAnsi="Abadi Extra Light"/>
        </w:rPr>
        <w:t>assess</w:t>
      </w:r>
      <w:r>
        <w:rPr>
          <w:rFonts w:ascii="Abadi Extra Light" w:hAnsi="Abadi Extra Light"/>
        </w:rPr>
        <w:t xml:space="preserve"> your programming skil</w:t>
      </w:r>
      <w:r w:rsidR="009A4720">
        <w:rPr>
          <w:rFonts w:ascii="Abadi Extra Light" w:hAnsi="Abadi Extra Light"/>
        </w:rPr>
        <w:t xml:space="preserve">ls and </w:t>
      </w:r>
      <w:r>
        <w:rPr>
          <w:rFonts w:ascii="Abadi Extra Light" w:hAnsi="Abadi Extra Light"/>
        </w:rPr>
        <w:t>how much you</w:t>
      </w:r>
      <w:r w:rsidR="009A4720">
        <w:rPr>
          <w:rFonts w:ascii="Abadi Extra Light" w:hAnsi="Abadi Extra Light"/>
        </w:rPr>
        <w:t xml:space="preserve"> could</w:t>
      </w:r>
      <w:r>
        <w:rPr>
          <w:rFonts w:ascii="Abadi Extra Light" w:hAnsi="Abadi Extra Light"/>
        </w:rPr>
        <w:t xml:space="preserve"> fit in the job position. </w:t>
      </w:r>
    </w:p>
    <w:p w14:paraId="5F3F8075" w14:textId="1F945B7F" w:rsidR="000D00B4" w:rsidRDefault="00D21E6D">
      <w:p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You have been provided with an incomplete 2D Unity game that </w:t>
      </w:r>
      <w:r>
        <w:rPr>
          <w:rFonts w:ascii="Abadi Extra Light" w:hAnsi="Abadi Extra Light"/>
        </w:rPr>
        <w:t>resembles space invaders. The exercise is split into different tasks. If some tasks prove t</w:t>
      </w:r>
      <w:r w:rsidR="00EC16CD">
        <w:rPr>
          <w:rFonts w:ascii="Abadi Extra Light" w:hAnsi="Abadi Extra Light"/>
        </w:rPr>
        <w:t>o</w:t>
      </w:r>
      <w:r w:rsidR="009A4720">
        <w:rPr>
          <w:rFonts w:ascii="Abadi Extra Light" w:hAnsi="Abadi Extra Light"/>
        </w:rPr>
        <w:t xml:space="preserve"> be too </w:t>
      </w:r>
      <w:r>
        <w:rPr>
          <w:rFonts w:ascii="Abadi Extra Light" w:hAnsi="Abadi Extra Light"/>
        </w:rPr>
        <w:t xml:space="preserve">difficult, you may decide to complete them partially. </w:t>
      </w:r>
    </w:p>
    <w:p w14:paraId="222FFBF8" w14:textId="77777777" w:rsidR="000D00B4" w:rsidRDefault="00D21E6D">
      <w:p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Note that all the work done will be discussed on your interview. </w:t>
      </w:r>
    </w:p>
    <w:p w14:paraId="25E22F6A" w14:textId="77777777" w:rsidR="000D00B4" w:rsidRDefault="00D21E6D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The score on the top left of the screen sh</w:t>
      </w:r>
      <w:r>
        <w:rPr>
          <w:rFonts w:ascii="Abadi Extra Light" w:hAnsi="Abadi Extra Light"/>
        </w:rPr>
        <w:t>ould increase of one point for each alien destroyed.</w:t>
      </w:r>
    </w:p>
    <w:p w14:paraId="7141B292" w14:textId="49AAB744" w:rsidR="000D00B4" w:rsidRDefault="00D21E6D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A</w:t>
      </w:r>
      <w:r w:rsidR="009A4720">
        <w:rPr>
          <w:rFonts w:ascii="Abadi Extra Light" w:hAnsi="Abadi Extra Light"/>
        </w:rPr>
        <w:t xml:space="preserve"> health point </w:t>
      </w:r>
      <w:r>
        <w:rPr>
          <w:rFonts w:ascii="Abadi Extra Light" w:hAnsi="Abadi Extra Light"/>
        </w:rPr>
        <w:t>should be removed for each alien passing the ship</w:t>
      </w:r>
      <w:r w:rsidR="009A4720">
        <w:rPr>
          <w:rFonts w:ascii="Abadi Extra Light" w:hAnsi="Abadi Extra Light"/>
        </w:rPr>
        <w:t>’s</w:t>
      </w:r>
      <w:r>
        <w:rPr>
          <w:rFonts w:ascii="Abadi Extra Light" w:hAnsi="Abadi Extra Light"/>
        </w:rPr>
        <w:t xml:space="preserve"> “horizon”</w:t>
      </w:r>
    </w:p>
    <w:p w14:paraId="006C8CAB" w14:textId="5A1BE7D1" w:rsidR="000D00B4" w:rsidRDefault="00D21E6D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A </w:t>
      </w:r>
      <w:r w:rsidR="009A4720">
        <w:rPr>
          <w:rFonts w:ascii="Abadi Extra Light" w:hAnsi="Abadi Extra Light"/>
        </w:rPr>
        <w:t xml:space="preserve">health point </w:t>
      </w:r>
      <w:r>
        <w:rPr>
          <w:rFonts w:ascii="Abadi Extra Light" w:hAnsi="Abadi Extra Light"/>
        </w:rPr>
        <w:t>should be removed for each collision of an alien with the ship</w:t>
      </w:r>
    </w:p>
    <w:p w14:paraId="5F5D38E3" w14:textId="64B9FF0F" w:rsidR="000D00B4" w:rsidRDefault="00D21E6D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When </w:t>
      </w:r>
      <w:r w:rsidR="009A4720">
        <w:rPr>
          <w:rFonts w:ascii="Abadi Extra Light" w:hAnsi="Abadi Extra Light"/>
        </w:rPr>
        <w:t xml:space="preserve">the health points </w:t>
      </w:r>
      <w:r>
        <w:rPr>
          <w:rFonts w:ascii="Abadi Extra Light" w:hAnsi="Abadi Extra Light"/>
        </w:rPr>
        <w:t>reach the count of zero, the game should stop and displ</w:t>
      </w:r>
      <w:r>
        <w:rPr>
          <w:rFonts w:ascii="Abadi Extra Light" w:hAnsi="Abadi Extra Light"/>
        </w:rPr>
        <w:t>ay a game over screen with the score. User</w:t>
      </w:r>
      <w:r w:rsidR="009A4720">
        <w:rPr>
          <w:rFonts w:ascii="Abadi Extra Light" w:hAnsi="Abadi Extra Light"/>
        </w:rPr>
        <w:t>s</w:t>
      </w:r>
      <w:r>
        <w:rPr>
          <w:rFonts w:ascii="Abadi Extra Light" w:hAnsi="Abadi Extra Light"/>
        </w:rPr>
        <w:t xml:space="preserve"> </w:t>
      </w:r>
      <w:r w:rsidR="009A4720">
        <w:rPr>
          <w:rFonts w:ascii="Abadi Extra Light" w:hAnsi="Abadi Extra Light"/>
        </w:rPr>
        <w:t>should be able to decide whether quit the game or</w:t>
      </w:r>
      <w:r>
        <w:rPr>
          <w:rFonts w:ascii="Abadi Extra Light" w:hAnsi="Abadi Extra Light"/>
        </w:rPr>
        <w:t xml:space="preserve"> </w:t>
      </w:r>
      <w:r w:rsidR="009A4720">
        <w:rPr>
          <w:rFonts w:ascii="Abadi Extra Light" w:hAnsi="Abadi Extra Light"/>
        </w:rPr>
        <w:t>retry</w:t>
      </w:r>
      <w:r>
        <w:rPr>
          <w:rFonts w:ascii="Abadi Extra Light" w:hAnsi="Abadi Extra Light"/>
        </w:rPr>
        <w:t>.</w:t>
      </w:r>
    </w:p>
    <w:p w14:paraId="165C4239" w14:textId="77777777" w:rsidR="000D00B4" w:rsidRDefault="00D21E6D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(plus) The current game difficulty is represented by the velocity and frequency of alien spawn. You may implement a way to handle such difficulty. Starting from</w:t>
      </w:r>
      <w:r>
        <w:rPr>
          <w:rFonts w:ascii="Abadi Extra Light" w:hAnsi="Abadi Extra Light"/>
        </w:rPr>
        <w:t xml:space="preserve"> an easy setup, shifting toward a more challenging game.</w:t>
      </w:r>
    </w:p>
    <w:p w14:paraId="6C6536E8" w14:textId="0A8F4575" w:rsidR="000D00B4" w:rsidRDefault="00D21E6D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Store in an arbitrary file information regarding user inputs and score. </w:t>
      </w:r>
      <w:r w:rsidR="009A4720">
        <w:rPr>
          <w:rFonts w:ascii="Abadi Extra Light" w:hAnsi="Abadi Extra Light"/>
        </w:rPr>
        <w:t xml:space="preserve">Other </w:t>
      </w:r>
      <w:r>
        <w:rPr>
          <w:rFonts w:ascii="Abadi Extra Light" w:hAnsi="Abadi Extra Light"/>
        </w:rPr>
        <w:t xml:space="preserve">information </w:t>
      </w:r>
      <w:r w:rsidR="009A4720">
        <w:rPr>
          <w:rFonts w:ascii="Abadi Extra Light" w:hAnsi="Abadi Extra Light"/>
        </w:rPr>
        <w:t xml:space="preserve">such as </w:t>
      </w:r>
      <w:bookmarkStart w:id="0" w:name="_GoBack"/>
      <w:bookmarkEnd w:id="0"/>
      <w:r w:rsidR="009A4720">
        <w:rPr>
          <w:rFonts w:ascii="Abadi Extra Light" w:hAnsi="Abadi Extra Light"/>
        </w:rPr>
        <w:t>the total</w:t>
      </w:r>
      <w:r>
        <w:rPr>
          <w:rFonts w:ascii="Abadi Extra Light" w:hAnsi="Abadi Extra Light"/>
        </w:rPr>
        <w:t xml:space="preserve"> </w:t>
      </w:r>
      <w:r w:rsidR="009A4720">
        <w:rPr>
          <w:rFonts w:ascii="Abadi Extra Light" w:hAnsi="Abadi Extra Light"/>
        </w:rPr>
        <w:t>played sessions and</w:t>
      </w:r>
      <w:r>
        <w:rPr>
          <w:rFonts w:ascii="Abadi Extra Light" w:hAnsi="Abadi Extra Light"/>
        </w:rPr>
        <w:t xml:space="preserve"> </w:t>
      </w:r>
      <w:r w:rsidR="009A4720">
        <w:rPr>
          <w:rFonts w:ascii="Abadi Extra Light" w:hAnsi="Abadi Extra Light"/>
        </w:rPr>
        <w:t>total played time</w:t>
      </w:r>
      <w:r>
        <w:rPr>
          <w:rFonts w:ascii="Abadi Extra Light" w:hAnsi="Abadi Extra Light"/>
        </w:rPr>
        <w:t xml:space="preserve"> should be stored.</w:t>
      </w:r>
    </w:p>
    <w:p w14:paraId="01F856F3" w14:textId="3E41F1C9" w:rsidR="000D00B4" w:rsidRDefault="00D21E6D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(plus) </w:t>
      </w:r>
      <w:r w:rsidR="009A4720">
        <w:rPr>
          <w:rFonts w:ascii="Abadi Extra Light" w:hAnsi="Abadi Extra Light"/>
        </w:rPr>
        <w:t>U</w:t>
      </w:r>
      <w:r>
        <w:rPr>
          <w:rFonts w:ascii="Abadi Extra Light" w:hAnsi="Abadi Extra Light"/>
        </w:rPr>
        <w:t>pload such data in a local da</w:t>
      </w:r>
      <w:r>
        <w:rPr>
          <w:rFonts w:ascii="Abadi Extra Light" w:hAnsi="Abadi Extra Light"/>
        </w:rPr>
        <w:t xml:space="preserve">tabase or remote database or remote system (azure, amazon </w:t>
      </w:r>
      <w:r w:rsidR="009A4720">
        <w:rPr>
          <w:rFonts w:ascii="Abadi Extra Light" w:hAnsi="Abadi Extra Light"/>
        </w:rPr>
        <w:t>S3, …</w:t>
      </w:r>
      <w:r>
        <w:rPr>
          <w:rFonts w:ascii="Abadi Extra Light" w:hAnsi="Abadi Extra Light"/>
        </w:rPr>
        <w:t>)</w:t>
      </w:r>
    </w:p>
    <w:p w14:paraId="2F2C54B6" w14:textId="764C03D3" w:rsidR="000D00B4" w:rsidRDefault="00D21E6D">
      <w:p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You are </w:t>
      </w:r>
      <w:r w:rsidR="009A4720">
        <w:rPr>
          <w:rFonts w:ascii="Abadi Extra Light" w:hAnsi="Abadi Extra Light"/>
        </w:rPr>
        <w:t>more than welcome to</w:t>
      </w:r>
      <w:r>
        <w:rPr>
          <w:rFonts w:ascii="Abadi Extra Light" w:hAnsi="Abadi Extra Light"/>
        </w:rPr>
        <w:t xml:space="preserve"> improve and refactor the provided code in any way</w:t>
      </w:r>
      <w:r w:rsidR="009A4720">
        <w:rPr>
          <w:rFonts w:ascii="Abadi Extra Light" w:hAnsi="Abadi Extra Light"/>
        </w:rPr>
        <w:t xml:space="preserve"> (e.g., the </w:t>
      </w:r>
      <w:r>
        <w:rPr>
          <w:rFonts w:ascii="Abadi Extra Light" w:hAnsi="Abadi Extra Light"/>
        </w:rPr>
        <w:t>control</w:t>
      </w:r>
      <w:r w:rsidR="009A4720">
        <w:rPr>
          <w:rFonts w:ascii="Abadi Extra Light" w:hAnsi="Abadi Extra Light"/>
        </w:rPr>
        <w:t>s of the ship</w:t>
      </w:r>
      <w:r>
        <w:rPr>
          <w:rFonts w:ascii="Abadi Extra Light" w:hAnsi="Abadi Extra Light"/>
        </w:rPr>
        <w:t xml:space="preserve"> can be modified to be made smoother</w:t>
      </w:r>
      <w:r w:rsidR="009A4720">
        <w:rPr>
          <w:rFonts w:ascii="Abadi Extra Light" w:hAnsi="Abadi Extra Light"/>
        </w:rPr>
        <w:t>)</w:t>
      </w:r>
      <w:r>
        <w:rPr>
          <w:rFonts w:ascii="Abadi Extra Light" w:hAnsi="Abadi Extra Light"/>
        </w:rPr>
        <w:t xml:space="preserve">. Feel free to implement any change you find useful to improve the </w:t>
      </w:r>
      <w:r w:rsidR="009A4720">
        <w:rPr>
          <w:rFonts w:ascii="Abadi Extra Light" w:hAnsi="Abadi Extra Light"/>
        </w:rPr>
        <w:t>game experience</w:t>
      </w:r>
      <w:r>
        <w:rPr>
          <w:rFonts w:ascii="Abadi Extra Light" w:hAnsi="Abadi Extra Light"/>
        </w:rPr>
        <w:t>.</w:t>
      </w:r>
    </w:p>
    <w:p w14:paraId="52BA98F1" w14:textId="511D0D01" w:rsidR="000D00B4" w:rsidRDefault="00D21E6D">
      <w:r>
        <w:rPr>
          <w:rFonts w:ascii="Abadi Extra Light" w:hAnsi="Abadi Extra Light"/>
        </w:rPr>
        <w:t xml:space="preserve">If you have any question do not hesitate to contact us at </w:t>
      </w:r>
      <w:hyperlink r:id="rId7" w:history="1">
        <w:r w:rsidR="009A4720" w:rsidRPr="00EF6F18">
          <w:rPr>
            <w:rStyle w:val="Hyperlink"/>
            <w:rFonts w:ascii="Abadi Extra Light" w:hAnsi="Abadi Extra Light"/>
          </w:rPr>
          <w:t>zeno.menestrina@studiobliquo.com</w:t>
        </w:r>
      </w:hyperlink>
    </w:p>
    <w:p w14:paraId="5B8A49B0" w14:textId="016AAEC2" w:rsidR="000D00B4" w:rsidRDefault="00D21E6D">
      <w:pPr>
        <w:rPr>
          <w:rFonts w:ascii="Abadi Extra Light" w:hAnsi="Abadi Extra Light"/>
        </w:rPr>
      </w:pPr>
      <w:r>
        <w:rPr>
          <w:rFonts w:ascii="Abadi Extra Light" w:hAnsi="Abadi Extra Light"/>
        </w:rPr>
        <w:t>You may create a pull request on the provided repository or send us the updated code by mail (</w:t>
      </w:r>
      <w:r w:rsidR="009A4720">
        <w:rPr>
          <w:rFonts w:ascii="Abadi Extra Light" w:hAnsi="Abadi Extra Light"/>
        </w:rPr>
        <w:t>p</w:t>
      </w:r>
      <w:r>
        <w:rPr>
          <w:rFonts w:ascii="Abadi Extra Light" w:hAnsi="Abadi Extra Light"/>
        </w:rPr>
        <w:t>ull request is preferred)</w:t>
      </w:r>
      <w:r w:rsidR="009A4720">
        <w:rPr>
          <w:rFonts w:ascii="Abadi Extra Light" w:hAnsi="Abadi Extra Light"/>
        </w:rPr>
        <w:t>.</w:t>
      </w:r>
    </w:p>
    <w:p w14:paraId="6339D39B" w14:textId="77777777" w:rsidR="000D00B4" w:rsidRDefault="00D21E6D">
      <w:pPr>
        <w:rPr>
          <w:rFonts w:ascii="Abadi Extra Light" w:hAnsi="Abadi Extra Light"/>
        </w:rPr>
      </w:pPr>
      <w:r>
        <w:rPr>
          <w:rFonts w:ascii="Abadi Extra Light" w:hAnsi="Abadi Extra Light"/>
        </w:rPr>
        <w:t>Please, call your branch with your name.</w:t>
      </w:r>
    </w:p>
    <w:p w14:paraId="2C5828CF" w14:textId="77777777" w:rsidR="009A4720" w:rsidRDefault="00D21E6D">
      <w:pPr>
        <w:rPr>
          <w:rFonts w:ascii="Abadi Extra Light" w:hAnsi="Abadi Extra Light"/>
        </w:rPr>
      </w:pPr>
      <w:r>
        <w:rPr>
          <w:rFonts w:ascii="Abadi Extra Light" w:hAnsi="Abadi Extra Light"/>
        </w:rPr>
        <w:t>LINK to c</w:t>
      </w:r>
      <w:r>
        <w:rPr>
          <w:rFonts w:ascii="Abadi Extra Light" w:hAnsi="Abadi Extra Light"/>
        </w:rPr>
        <w:t>ode</w:t>
      </w:r>
      <w:r w:rsidR="009A4720">
        <w:rPr>
          <w:rFonts w:ascii="Abadi Extra Light" w:hAnsi="Abadi Extra Light"/>
        </w:rPr>
        <w:t>:</w:t>
      </w:r>
    </w:p>
    <w:p w14:paraId="3C77C603" w14:textId="6F9244CE" w:rsidR="000D00B4" w:rsidRDefault="00C63133" w:rsidP="009A4720">
      <w:hyperlink r:id="rId8" w:history="1">
        <w:r w:rsidR="009A4720" w:rsidRPr="00C63133">
          <w:rPr>
            <w:rStyle w:val="Hyperlink"/>
            <w:rFonts w:ascii="Abadi Extra Light" w:hAnsi="Abadi Extra Light"/>
          </w:rPr>
          <w:t>https://github.com/zeno-bliquo/SpaceInvade</w:t>
        </w:r>
        <w:r w:rsidR="009A4720" w:rsidRPr="00C63133">
          <w:rPr>
            <w:rStyle w:val="Hyperlink"/>
            <w:rFonts w:ascii="Abadi Extra Light" w:hAnsi="Abadi Extra Light"/>
          </w:rPr>
          <w:t>r</w:t>
        </w:r>
        <w:r w:rsidR="009A4720" w:rsidRPr="00C63133">
          <w:rPr>
            <w:rStyle w:val="Hyperlink"/>
            <w:rFonts w:ascii="Abadi Extra Light" w:hAnsi="Abadi Extra Light"/>
          </w:rPr>
          <w:t>sExample.git</w:t>
        </w:r>
      </w:hyperlink>
    </w:p>
    <w:sectPr w:rsidR="000D00B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275E6" w14:textId="77777777" w:rsidR="00D21E6D" w:rsidRDefault="00D21E6D">
      <w:pPr>
        <w:spacing w:after="0" w:line="240" w:lineRule="auto"/>
      </w:pPr>
      <w:r>
        <w:separator/>
      </w:r>
    </w:p>
  </w:endnote>
  <w:endnote w:type="continuationSeparator" w:id="0">
    <w:p w14:paraId="31D0A707" w14:textId="77777777" w:rsidR="00D21E6D" w:rsidRDefault="00D2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badi Extra Light">
    <w:altName w:val="Abadi Extra Light"/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C6F01" w14:textId="77777777" w:rsidR="00D21E6D" w:rsidRDefault="00D21E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494C7B" w14:textId="77777777" w:rsidR="00D21E6D" w:rsidRDefault="00D21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C5558"/>
    <w:multiLevelType w:val="multilevel"/>
    <w:tmpl w:val="9FAAA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0B4"/>
    <w:rsid w:val="000D00B4"/>
    <w:rsid w:val="009A4720"/>
    <w:rsid w:val="00C63133"/>
    <w:rsid w:val="00D21E6D"/>
    <w:rsid w:val="00EC16CD"/>
    <w:rsid w:val="00E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24DA5"/>
  <w15:docId w15:val="{CB28F750-8519-4746-8345-EF550460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uiPriority w:val="99"/>
    <w:unhideWhenUsed/>
    <w:rsid w:val="00C63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1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no-bliquo/SpaceInvadersExample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no.menestrina@studiobliqu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Lotto</dc:creator>
  <dc:description/>
  <cp:lastModifiedBy>Microsoft Office User</cp:lastModifiedBy>
  <cp:revision>2</cp:revision>
  <dcterms:created xsi:type="dcterms:W3CDTF">2022-06-14T19:23:00Z</dcterms:created>
  <dcterms:modified xsi:type="dcterms:W3CDTF">2022-06-14T19:23:00Z</dcterms:modified>
</cp:coreProperties>
</file>